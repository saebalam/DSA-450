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46B0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61E845A2" w14:textId="77777777" w:rsidTr="00FB212B">
        <w:trPr>
          <w:trHeight w:val="1328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48E5C6F2" w14:textId="72C9C210" w:rsidR="00AD0DDD" w:rsidRPr="00BF3F70" w:rsidRDefault="004D2DE9" w:rsidP="00DF1CB4">
            <w:pPr>
              <w:pStyle w:val="Heading1"/>
              <w:rPr>
                <w:sz w:val="56"/>
                <w:szCs w:val="56"/>
              </w:rPr>
            </w:pPr>
            <w:r w:rsidRPr="00BF3F70">
              <w:rPr>
                <w:sz w:val="56"/>
                <w:szCs w:val="56"/>
              </w:rPr>
              <w:t>Shahnawaz Alam</w:t>
            </w:r>
          </w:p>
          <w:p w14:paraId="320E192B" w14:textId="74A25503" w:rsidR="00AD0DDD" w:rsidRPr="00BF3F70" w:rsidRDefault="004D2DE9" w:rsidP="00DF1CB4">
            <w:pPr>
              <w:pStyle w:val="Heading2"/>
              <w:rPr>
                <w:sz w:val="28"/>
                <w:szCs w:val="28"/>
              </w:rPr>
            </w:pPr>
            <w:r w:rsidRPr="00BF3F70">
              <w:rPr>
                <w:sz w:val="28"/>
                <w:szCs w:val="28"/>
              </w:rPr>
              <w:t>process Associate</w:t>
            </w:r>
          </w:p>
        </w:tc>
      </w:tr>
      <w:tr w:rsidR="00AD0DDD" w14:paraId="541152AA" w14:textId="77777777" w:rsidTr="00FB212B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26C44ED7" w14:textId="77777777" w:rsidR="00AD0DDD" w:rsidRDefault="00AD0DDD" w:rsidP="00DF1CB4"/>
        </w:tc>
      </w:tr>
      <w:tr w:rsidR="005F5561" w14:paraId="36726F7C" w14:textId="77777777" w:rsidTr="00FB212B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379D2551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2AD5AEF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6F8659BD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102D9C7A" w14:textId="6BB3850D" w:rsidR="005F5561" w:rsidRPr="00FA4DB0" w:rsidRDefault="00C57158" w:rsidP="00DF1CB4">
            <w:r>
              <w:t>7667505010</w:t>
            </w:r>
          </w:p>
        </w:tc>
        <w:tc>
          <w:tcPr>
            <w:tcW w:w="138" w:type="dxa"/>
            <w:vAlign w:val="center"/>
          </w:tcPr>
          <w:p w14:paraId="40D8AEB1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53B282E2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0253F5FE" w14:textId="77777777" w:rsidR="005F5561" w:rsidRDefault="005F5561" w:rsidP="00DF1CB4"/>
        </w:tc>
        <w:tc>
          <w:tcPr>
            <w:tcW w:w="2126" w:type="dxa"/>
            <w:vAlign w:val="center"/>
          </w:tcPr>
          <w:p w14:paraId="6A10B53D" w14:textId="58D96F74" w:rsidR="005F5561" w:rsidRPr="00FA4DB0" w:rsidRDefault="0006798A" w:rsidP="00DF1CB4">
            <w:r>
              <w:t>Shahnawazalam405603@gmail.com</w:t>
            </w:r>
          </w:p>
        </w:tc>
        <w:tc>
          <w:tcPr>
            <w:tcW w:w="142" w:type="dxa"/>
            <w:vAlign w:val="center"/>
          </w:tcPr>
          <w:p w14:paraId="1E05C63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5E913F42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0534B1AE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51910680" w14:textId="0049CFCE" w:rsidR="005F5561" w:rsidRPr="00FA4DB0" w:rsidRDefault="0006798A" w:rsidP="00DF1CB4">
            <w:r>
              <w:t>New Delhi</w:t>
            </w:r>
            <w:r w:rsidR="005503C7">
              <w:t>, IN</w:t>
            </w:r>
          </w:p>
        </w:tc>
        <w:tc>
          <w:tcPr>
            <w:tcW w:w="142" w:type="dxa"/>
            <w:vAlign w:val="center"/>
          </w:tcPr>
          <w:p w14:paraId="43B32F5F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C2D254E" w14:textId="09D0BA6A" w:rsidR="005F5561" w:rsidRPr="00DF1CB4" w:rsidRDefault="008A70B6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in</w:t>
            </w:r>
          </w:p>
        </w:tc>
        <w:tc>
          <w:tcPr>
            <w:tcW w:w="142" w:type="dxa"/>
            <w:vAlign w:val="center"/>
          </w:tcPr>
          <w:p w14:paraId="7AFCFA59" w14:textId="77777777" w:rsidR="005F5561" w:rsidRDefault="005F5561" w:rsidP="00DF1CB4"/>
        </w:tc>
        <w:tc>
          <w:tcPr>
            <w:tcW w:w="2092" w:type="dxa"/>
            <w:vAlign w:val="center"/>
          </w:tcPr>
          <w:p w14:paraId="561D2071" w14:textId="29B6A66D" w:rsidR="005F5561" w:rsidRPr="00FA4DB0" w:rsidRDefault="0083425A" w:rsidP="00DF1CB4">
            <w:hyperlink r:id="rId10">
              <w:r>
                <w:rPr>
                  <w:color w:val="1154CC"/>
                  <w:spacing w:val="-1"/>
                  <w:u w:val="single" w:color="1154CC"/>
                </w:rPr>
                <w:t>http://linkedin.com/in/shahnawaz-alam-7b4b48160</w:t>
              </w:r>
            </w:hyperlink>
          </w:p>
        </w:tc>
      </w:tr>
      <w:tr w:rsidR="00AD0DDD" w14:paraId="2B69A245" w14:textId="77777777" w:rsidTr="00FB212B">
        <w:trPr>
          <w:trHeight w:val="80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5F2BB91E" w14:textId="77777777" w:rsidR="00AD0DDD" w:rsidRDefault="00AD0DDD" w:rsidP="00DF1CB4"/>
        </w:tc>
      </w:tr>
      <w:tr w:rsidR="00560EA0" w14:paraId="6FCE941A" w14:textId="77777777" w:rsidTr="00FB212B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E82F9E6" w14:textId="77777777" w:rsidR="00560EA0" w:rsidRPr="005F5561" w:rsidRDefault="00720545" w:rsidP="00DF1CB4">
            <w:pPr>
              <w:pStyle w:val="Heading3"/>
            </w:pPr>
            <w:sdt>
              <w:sdtPr>
                <w:id w:val="723336852"/>
                <w:placeholder>
                  <w:docPart w:val="D8C89632351A471BAC4390C8E20451D9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51B9B54F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5C6D7FD9" w14:textId="77777777" w:rsidR="00560EA0" w:rsidRDefault="00560EA0" w:rsidP="00DF1CB4"/>
        </w:tc>
      </w:tr>
      <w:tr w:rsidR="00560EA0" w14:paraId="082754E5" w14:textId="77777777" w:rsidTr="00FB212B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3149557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27B21A07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769D35D6" w14:textId="77777777" w:rsidR="00560EA0" w:rsidRDefault="00720545" w:rsidP="00DF1CB4">
            <w:pPr>
              <w:pStyle w:val="Heading3"/>
            </w:pPr>
            <w:sdt>
              <w:sdtPr>
                <w:id w:val="-2075571490"/>
                <w:placeholder>
                  <w:docPart w:val="EDFB41FE2FB44BE5858FACD39FF1CC8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04763A00" w14:textId="77777777" w:rsidTr="00FB212B">
        <w:trPr>
          <w:trHeight w:val="118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7F09C4C" w14:textId="1D2CA51D" w:rsidR="00AD6FA4" w:rsidRDefault="00345448" w:rsidP="00DF1CB4">
            <w:pPr>
              <w:pStyle w:val="Text"/>
            </w:pPr>
            <w:r>
              <w:t>Seeking a challenging position in a reputed organization where I can utilize and</w:t>
            </w:r>
            <w:r w:rsidR="009C3671">
              <w:t xml:space="preserve"> expand my skills</w:t>
            </w:r>
            <w:r w:rsidR="00123AAD">
              <w:t xml:space="preserve">, </w:t>
            </w:r>
            <w:r w:rsidR="009C3671">
              <w:t xml:space="preserve">knowledge, and experience for growth and development od self and </w:t>
            </w:r>
            <w:r w:rsidR="00123AAD">
              <w:t>the organization.</w:t>
            </w:r>
          </w:p>
        </w:tc>
        <w:tc>
          <w:tcPr>
            <w:tcW w:w="284" w:type="dxa"/>
            <w:vMerge w:val="restart"/>
            <w:vAlign w:val="center"/>
          </w:tcPr>
          <w:p w14:paraId="14A8F7EA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191A0070" w14:textId="200194E5" w:rsidR="00C20317" w:rsidRDefault="00C20317" w:rsidP="005728DC">
            <w:pPr>
              <w:pStyle w:val="Text"/>
            </w:pPr>
            <w:r>
              <w:t>M.</w:t>
            </w:r>
            <w:r w:rsidR="008A2DBD">
              <w:t xml:space="preserve"> </w:t>
            </w:r>
            <w:r>
              <w:t>Pharm (</w:t>
            </w:r>
            <w:r w:rsidR="007F1128">
              <w:t>8.14 CGPA)</w:t>
            </w:r>
          </w:p>
          <w:p w14:paraId="49B6C4A5" w14:textId="031C2B82" w:rsidR="00C20317" w:rsidRDefault="00CA7313" w:rsidP="005728DC">
            <w:pPr>
              <w:pStyle w:val="Text"/>
            </w:pPr>
            <w:r>
              <w:t>2021-2021</w:t>
            </w:r>
          </w:p>
          <w:p w14:paraId="7E2D19FA" w14:textId="6B117DF5" w:rsidR="00AD6FA4" w:rsidRDefault="00EA1586" w:rsidP="005728DC">
            <w:pPr>
              <w:pStyle w:val="Text"/>
            </w:pPr>
            <w:r>
              <w:t>M</w:t>
            </w:r>
            <w:r w:rsidR="005728DC">
              <w:t>.I.E.T, Meerut</w:t>
            </w:r>
          </w:p>
          <w:p w14:paraId="7D6EF969" w14:textId="0CD58564" w:rsidR="00AD6FA4" w:rsidRDefault="005728DC" w:rsidP="005728DC">
            <w:pPr>
              <w:pStyle w:val="Text"/>
              <w:ind w:left="0"/>
            </w:pPr>
            <w:r>
              <w:t xml:space="preserve">   U.P</w:t>
            </w:r>
          </w:p>
          <w:p w14:paraId="766B0260" w14:textId="02470DCC" w:rsidR="00CA7313" w:rsidRDefault="00CA7313" w:rsidP="005728DC">
            <w:pPr>
              <w:pStyle w:val="Text"/>
              <w:ind w:left="0"/>
            </w:pPr>
          </w:p>
          <w:p w14:paraId="253B0499" w14:textId="5F3801A1" w:rsidR="00CA7313" w:rsidRDefault="008A2DBD" w:rsidP="00CA7313">
            <w:pPr>
              <w:pStyle w:val="Text"/>
            </w:pPr>
            <w:r>
              <w:t>B. Pharm</w:t>
            </w:r>
            <w:r w:rsidR="00CA7313">
              <w:t xml:space="preserve"> (</w:t>
            </w:r>
            <w:r w:rsidR="00263788">
              <w:t>77.14 %</w:t>
            </w:r>
            <w:r w:rsidR="00CA7313">
              <w:t>)</w:t>
            </w:r>
          </w:p>
          <w:p w14:paraId="642C211F" w14:textId="23DFD87F" w:rsidR="00CA7313" w:rsidRDefault="00CA7313" w:rsidP="00CA7313">
            <w:pPr>
              <w:pStyle w:val="Text"/>
            </w:pPr>
            <w:r>
              <w:t>20</w:t>
            </w:r>
            <w:r w:rsidR="00263788">
              <w:t>15</w:t>
            </w:r>
            <w:r>
              <w:t>-20</w:t>
            </w:r>
            <w:r w:rsidR="00263788">
              <w:t>19</w:t>
            </w:r>
          </w:p>
          <w:p w14:paraId="0BFF7D4E" w14:textId="596F7771" w:rsidR="00CA7313" w:rsidRDefault="00263788" w:rsidP="00CA7313">
            <w:pPr>
              <w:pStyle w:val="Text"/>
            </w:pPr>
            <w:r>
              <w:t>B.I</w:t>
            </w:r>
            <w:r w:rsidR="00CA7313">
              <w:t>.T, Meerut</w:t>
            </w:r>
          </w:p>
          <w:p w14:paraId="6376C10C" w14:textId="0058F110" w:rsidR="00CA7313" w:rsidRDefault="00CA7313" w:rsidP="00CA7313">
            <w:pPr>
              <w:pStyle w:val="Text"/>
              <w:ind w:left="0"/>
            </w:pPr>
            <w:r>
              <w:t xml:space="preserve">   U.P</w:t>
            </w:r>
          </w:p>
          <w:p w14:paraId="6F24AEFA" w14:textId="6D59A78D" w:rsidR="00CA7313" w:rsidRDefault="00CA7313" w:rsidP="00CA7313">
            <w:pPr>
              <w:pStyle w:val="Text"/>
              <w:ind w:left="0"/>
            </w:pPr>
          </w:p>
          <w:p w14:paraId="2B8889D0" w14:textId="6BCA6D28" w:rsidR="00CA7313" w:rsidRDefault="00CA7313" w:rsidP="00CA7313">
            <w:pPr>
              <w:pStyle w:val="Text"/>
            </w:pPr>
            <w:r>
              <w:t>M.Pharm (</w:t>
            </w:r>
            <w:r w:rsidR="00263788">
              <w:t>59 %</w:t>
            </w:r>
            <w:r>
              <w:t>)</w:t>
            </w:r>
          </w:p>
          <w:p w14:paraId="301BB8CB" w14:textId="77777777" w:rsidR="00CA7313" w:rsidRDefault="00CA7313" w:rsidP="00CA7313">
            <w:pPr>
              <w:pStyle w:val="Text"/>
            </w:pPr>
            <w:r>
              <w:t>2021-2021</w:t>
            </w:r>
          </w:p>
          <w:p w14:paraId="328D217C" w14:textId="77777777" w:rsidR="00CA7313" w:rsidRDefault="00CA7313" w:rsidP="00CA7313">
            <w:pPr>
              <w:pStyle w:val="Text"/>
            </w:pPr>
            <w:r>
              <w:t>M.I.E.T, Meerut</w:t>
            </w:r>
          </w:p>
          <w:p w14:paraId="67272F25" w14:textId="7FBA3666" w:rsidR="00AD6FA4" w:rsidRDefault="00CA7313" w:rsidP="00175547">
            <w:pPr>
              <w:pStyle w:val="Text"/>
              <w:ind w:left="0"/>
            </w:pPr>
            <w:r>
              <w:t xml:space="preserve">   U.P</w:t>
            </w:r>
          </w:p>
          <w:p w14:paraId="65489C78" w14:textId="77777777" w:rsidR="00AD6FA4" w:rsidRDefault="00AD6FA4" w:rsidP="00DF1CB4">
            <w:pPr>
              <w:pStyle w:val="Text"/>
            </w:pPr>
          </w:p>
          <w:p w14:paraId="2DA7955D" w14:textId="77777777" w:rsidR="00AD6FA4" w:rsidRDefault="00720545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33B90A28EF654E448D298188AAD9B681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072FD1E2" w14:textId="4637CA98" w:rsidR="00AD6FA4" w:rsidRDefault="00577F37" w:rsidP="00577F37">
            <w:pPr>
              <w:pStyle w:val="ListParagraph"/>
            </w:pPr>
            <w:r>
              <w:t xml:space="preserve">Time management </w:t>
            </w:r>
          </w:p>
          <w:p w14:paraId="6563F15F" w14:textId="1DED754E" w:rsidR="00577F37" w:rsidRDefault="00577F37" w:rsidP="00577F37">
            <w:pPr>
              <w:pStyle w:val="ListParagraph"/>
            </w:pPr>
            <w:r>
              <w:t>co-ordination</w:t>
            </w:r>
          </w:p>
          <w:p w14:paraId="39BA00B9" w14:textId="340DCE37" w:rsidR="00577F37" w:rsidRDefault="007D7291" w:rsidP="00577F37">
            <w:pPr>
              <w:pStyle w:val="ListParagraph"/>
            </w:pPr>
            <w:r>
              <w:t>multitasking</w:t>
            </w:r>
          </w:p>
          <w:p w14:paraId="10ACE62E" w14:textId="2724C2C5" w:rsidR="007D7291" w:rsidRDefault="007D7291" w:rsidP="00577F37">
            <w:pPr>
              <w:pStyle w:val="ListParagraph"/>
            </w:pPr>
            <w:r>
              <w:t>adaptability</w:t>
            </w:r>
          </w:p>
          <w:p w14:paraId="4850D788" w14:textId="25C5EA55" w:rsidR="007D7291" w:rsidRDefault="007D7291" w:rsidP="00577F37">
            <w:pPr>
              <w:pStyle w:val="ListParagraph"/>
            </w:pPr>
            <w:r>
              <w:t>critical thinking</w:t>
            </w:r>
          </w:p>
          <w:p w14:paraId="34BB7B59" w14:textId="77777777" w:rsidR="00F2316A" w:rsidRDefault="00F2316A" w:rsidP="00F2316A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5093852C" w14:textId="3CF10F40" w:rsidR="00AD6FA4" w:rsidRDefault="00372A85" w:rsidP="00DF1CB4">
            <w:pPr>
              <w:pStyle w:val="Heading3"/>
            </w:pPr>
            <w:r>
              <w:t>Training/Internship</w:t>
            </w:r>
          </w:p>
          <w:p w14:paraId="0599CD12" w14:textId="7B909F32" w:rsidR="00AD6FA4" w:rsidRDefault="00372A85" w:rsidP="00372A85">
            <w:pPr>
              <w:pStyle w:val="ListParagraph"/>
            </w:pPr>
            <w:r>
              <w:t xml:space="preserve">Tiruvision Medicare Pvt </w:t>
            </w:r>
            <w:r w:rsidR="00C53B67">
              <w:t>LTD,</w:t>
            </w:r>
            <w:r w:rsidR="00E41426">
              <w:t xml:space="preserve"> Himachal pradesh</w:t>
            </w:r>
          </w:p>
          <w:p w14:paraId="32BDBB89" w14:textId="77777777" w:rsidR="00372A85" w:rsidRDefault="002B12AE" w:rsidP="002B12AE">
            <w:pPr>
              <w:pStyle w:val="ListParagraph"/>
              <w:numPr>
                <w:ilvl w:val="0"/>
                <w:numId w:val="17"/>
              </w:numPr>
            </w:pPr>
            <w:r>
              <w:t>Industrial Trainee</w:t>
            </w:r>
          </w:p>
          <w:p w14:paraId="581862AD" w14:textId="77777777" w:rsidR="002B12AE" w:rsidRDefault="002B12AE" w:rsidP="002B12AE">
            <w:pPr>
              <w:pStyle w:val="ListParagraph"/>
              <w:numPr>
                <w:ilvl w:val="0"/>
                <w:numId w:val="17"/>
              </w:numPr>
            </w:pPr>
            <w:r>
              <w:t>Duration – 30 days</w:t>
            </w:r>
          </w:p>
          <w:p w14:paraId="6EAB6920" w14:textId="66CC8796" w:rsidR="007D557A" w:rsidRDefault="007D557A" w:rsidP="007D557A"/>
          <w:p w14:paraId="68E46CCA" w14:textId="712BF24C" w:rsidR="007D557A" w:rsidRDefault="007D6E22" w:rsidP="007D557A">
            <w:pPr>
              <w:pStyle w:val="ListParagraph"/>
            </w:pPr>
            <w:r>
              <w:t>Meerut</w:t>
            </w:r>
            <w:r w:rsidR="007D557A">
              <w:t xml:space="preserve"> </w:t>
            </w:r>
            <w:r>
              <w:t>Critical care Hospital, Meerut</w:t>
            </w:r>
          </w:p>
          <w:p w14:paraId="1E2E760C" w14:textId="191F7D14" w:rsidR="007D557A" w:rsidRDefault="00E41426" w:rsidP="007D557A">
            <w:pPr>
              <w:pStyle w:val="ListParagraph"/>
              <w:numPr>
                <w:ilvl w:val="0"/>
                <w:numId w:val="17"/>
              </w:numPr>
            </w:pPr>
            <w:r>
              <w:t>Hospital</w:t>
            </w:r>
            <w:r w:rsidR="007D557A">
              <w:t xml:space="preserve"> Trainee</w:t>
            </w:r>
          </w:p>
          <w:p w14:paraId="77737D14" w14:textId="7F31665E" w:rsidR="007D557A" w:rsidRDefault="007D557A" w:rsidP="007D557A">
            <w:pPr>
              <w:pStyle w:val="ListParagraph"/>
              <w:numPr>
                <w:ilvl w:val="0"/>
                <w:numId w:val="17"/>
              </w:numPr>
            </w:pPr>
            <w:r>
              <w:t xml:space="preserve">Duration – </w:t>
            </w:r>
            <w:r w:rsidR="00E41426">
              <w:t>9</w:t>
            </w:r>
            <w:r>
              <w:t>0 days</w:t>
            </w:r>
          </w:p>
          <w:p w14:paraId="0A29E656" w14:textId="150C7A02" w:rsidR="002B12AE" w:rsidRPr="00AD0DDD" w:rsidRDefault="002B12AE" w:rsidP="002B12AE"/>
        </w:tc>
      </w:tr>
      <w:tr w:rsidR="00AD6FA4" w14:paraId="5AFD3DB6" w14:textId="77777777" w:rsidTr="00FB212B">
        <w:trPr>
          <w:trHeight w:val="8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69BD3C9" w14:textId="77777777" w:rsidR="00AD6FA4" w:rsidRDefault="00720545" w:rsidP="00DF1CB4">
            <w:pPr>
              <w:pStyle w:val="Heading3"/>
            </w:pPr>
            <w:sdt>
              <w:sdtPr>
                <w:id w:val="1813675065"/>
                <w:placeholder>
                  <w:docPart w:val="EBBAFABF1C9A47AE9D6145797A9BFE8A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318B24A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57CACC8" w14:textId="77777777" w:rsidR="00AD6FA4" w:rsidRDefault="00AD6FA4" w:rsidP="00DF1CB4"/>
        </w:tc>
      </w:tr>
      <w:tr w:rsidR="00AD6FA4" w14:paraId="568CC25C" w14:textId="77777777" w:rsidTr="00FB212B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0354CC7" w14:textId="0BA18A5D" w:rsidR="00AD6FA4" w:rsidRDefault="00861D8A" w:rsidP="00DF1CB4">
            <w:pPr>
              <w:pStyle w:val="Dates"/>
            </w:pPr>
            <w:r>
              <w:t xml:space="preserve">Genpact India Pvt Ltd </w:t>
            </w:r>
          </w:p>
          <w:p w14:paraId="11E67A7C" w14:textId="0E317732" w:rsidR="00AD6FA4" w:rsidRDefault="00A3131B" w:rsidP="0003701B">
            <w:pPr>
              <w:pStyle w:val="Dates"/>
            </w:pPr>
            <w:r>
              <w:t>Claim Processor</w:t>
            </w:r>
            <w:r w:rsidR="00313D1A">
              <w:t xml:space="preserve"> </w:t>
            </w:r>
            <w:r w:rsidR="00313D1A">
              <w:t>| Sep2021 – to current</w:t>
            </w:r>
          </w:p>
          <w:p w14:paraId="1AB66A9F" w14:textId="77777777" w:rsidR="0003701B" w:rsidRDefault="0003701B" w:rsidP="0003701B">
            <w:pPr>
              <w:pStyle w:val="Dates"/>
            </w:pPr>
          </w:p>
          <w:p w14:paraId="5FCFD9AF" w14:textId="77777777" w:rsidR="0003701B" w:rsidRDefault="00655C8B" w:rsidP="00F72292">
            <w:pPr>
              <w:pStyle w:val="Text"/>
              <w:numPr>
                <w:ilvl w:val="0"/>
                <w:numId w:val="12"/>
              </w:numPr>
            </w:pPr>
            <w:r w:rsidRPr="002E2169">
              <w:rPr>
                <w:b/>
                <w:bCs/>
              </w:rPr>
              <w:t>Verified</w:t>
            </w:r>
            <w:r w:rsidRPr="00410EDB">
              <w:t xml:space="preserve"> claim data correctness in preparation for processing</w:t>
            </w:r>
            <w:r>
              <w:t>.</w:t>
            </w:r>
          </w:p>
          <w:p w14:paraId="11E2C6B4" w14:textId="0317F65B" w:rsidR="00B92F5B" w:rsidRDefault="00B92F5B" w:rsidP="00E56552">
            <w:pPr>
              <w:pStyle w:val="Text"/>
              <w:numPr>
                <w:ilvl w:val="0"/>
                <w:numId w:val="12"/>
              </w:numPr>
            </w:pPr>
            <w:r w:rsidRPr="00410EDB">
              <w:t xml:space="preserve">Reviewed history records to </w:t>
            </w:r>
            <w:r w:rsidRPr="00B54BED">
              <w:rPr>
                <w:b/>
                <w:bCs/>
              </w:rPr>
              <w:t>determine</w:t>
            </w:r>
            <w:r w:rsidRPr="00410EDB">
              <w:t xml:space="preserve"> </w:t>
            </w:r>
            <w:r w:rsidRPr="00E379C8">
              <w:rPr>
                <w:b/>
                <w:bCs/>
              </w:rPr>
              <w:t>benefit eligibility</w:t>
            </w:r>
            <w:r w:rsidRPr="00410EDB">
              <w:t xml:space="preserve"> for services</w:t>
            </w:r>
            <w:r w:rsidR="00E56552">
              <w:t xml:space="preserve"> and r</w:t>
            </w:r>
            <w:r w:rsidR="00F81CB6" w:rsidRPr="00410EDB">
              <w:t xml:space="preserve">esearched </w:t>
            </w:r>
            <w:r w:rsidR="00F81CB6" w:rsidRPr="002E2169">
              <w:t>medical</w:t>
            </w:r>
            <w:r w:rsidR="00F81CB6" w:rsidRPr="00E56552">
              <w:rPr>
                <w:b/>
                <w:bCs/>
              </w:rPr>
              <w:t xml:space="preserve"> </w:t>
            </w:r>
            <w:proofErr w:type="spellStart"/>
            <w:r w:rsidR="00F81CB6" w:rsidRPr="002E2169">
              <w:t>clai</w:t>
            </w:r>
            <w:r w:rsidR="00523EF2">
              <w:t>s</w:t>
            </w:r>
            <w:r w:rsidR="00F81CB6" w:rsidRPr="002E2169">
              <w:t>ms</w:t>
            </w:r>
            <w:proofErr w:type="spellEnd"/>
            <w:r w:rsidR="00F81CB6" w:rsidRPr="00410EDB">
              <w:t xml:space="preserve"> for validity to resolve discrepancies</w:t>
            </w:r>
            <w:r w:rsidR="007F7BCF">
              <w:t>.</w:t>
            </w:r>
          </w:p>
          <w:p w14:paraId="5840536F" w14:textId="2B8D50EB" w:rsidR="00807048" w:rsidRDefault="00E74090" w:rsidP="00F72292">
            <w:pPr>
              <w:pStyle w:val="Text"/>
              <w:numPr>
                <w:ilvl w:val="0"/>
                <w:numId w:val="12"/>
              </w:numPr>
            </w:pPr>
            <w:r w:rsidRPr="00FB174C">
              <w:rPr>
                <w:b/>
                <w:bCs/>
              </w:rPr>
              <w:t xml:space="preserve">Maintained </w:t>
            </w:r>
            <w:r w:rsidRPr="00FB174C">
              <w:rPr>
                <w:b/>
                <w:bCs/>
              </w:rPr>
              <w:t>comprehensive database</w:t>
            </w:r>
            <w:r w:rsidRPr="00F72292">
              <w:t xml:space="preserve"> including enrollment data, claim submission and</w:t>
            </w:r>
            <w:r>
              <w:t xml:space="preserve"> payment information.</w:t>
            </w:r>
          </w:p>
          <w:p w14:paraId="401182BE" w14:textId="67660F3A" w:rsidR="00E74090" w:rsidRDefault="00E74090" w:rsidP="00F72292">
            <w:pPr>
              <w:pStyle w:val="Text"/>
              <w:numPr>
                <w:ilvl w:val="0"/>
                <w:numId w:val="12"/>
              </w:numPr>
            </w:pPr>
            <w:r w:rsidRPr="000E3847">
              <w:rPr>
                <w:b/>
                <w:bCs/>
              </w:rPr>
              <w:t xml:space="preserve">Processed claim </w:t>
            </w:r>
            <w:r w:rsidRPr="000E3847">
              <w:rPr>
                <w:b/>
                <w:bCs/>
              </w:rPr>
              <w:t>according to established quality</w:t>
            </w:r>
            <w:r w:rsidRPr="00410EDB">
              <w:t xml:space="preserve"> and </w:t>
            </w:r>
            <w:r w:rsidRPr="000E3847">
              <w:rPr>
                <w:b/>
                <w:bCs/>
              </w:rPr>
              <w:t>production</w:t>
            </w:r>
            <w:r w:rsidRPr="00410EDB">
              <w:t xml:space="preserve"> standards and made correction and adjustments to solve</w:t>
            </w:r>
            <w:r>
              <w:t xml:space="preserve"> problems.</w:t>
            </w:r>
          </w:p>
          <w:p w14:paraId="51630554" w14:textId="2BA04A05" w:rsidR="001E57DB" w:rsidRDefault="001E57DB" w:rsidP="00D50361">
            <w:pPr>
              <w:pStyle w:val="Text"/>
              <w:numPr>
                <w:ilvl w:val="0"/>
                <w:numId w:val="12"/>
              </w:numPr>
            </w:pPr>
            <w:r>
              <w:t xml:space="preserve">Validate </w:t>
            </w:r>
            <w:r w:rsidRPr="00410EDB">
              <w:t>the information on all medical claims from patients seeking payment</w:t>
            </w:r>
            <w:r w:rsidRPr="00410EDB">
              <w:rPr>
                <w:spacing w:val="-65"/>
              </w:rPr>
              <w:t xml:space="preserve"> </w:t>
            </w:r>
            <w:r w:rsidR="00D50361">
              <w:rPr>
                <w:spacing w:val="-65"/>
              </w:rPr>
              <w:t xml:space="preserve">       </w:t>
            </w:r>
            <w:r w:rsidR="00D50361">
              <w:t xml:space="preserve"> </w:t>
            </w:r>
            <w:r w:rsidRPr="00410EDB">
              <w:t xml:space="preserve">from their insurance company. </w:t>
            </w:r>
            <w:r w:rsidRPr="00E379C8">
              <w:rPr>
                <w:b/>
                <w:bCs/>
              </w:rPr>
              <w:t>Calculate</w:t>
            </w:r>
            <w:r w:rsidRPr="00410EDB">
              <w:t xml:space="preserve"> </w:t>
            </w:r>
            <w:r w:rsidRPr="00E379C8">
              <w:rPr>
                <w:b/>
                <w:bCs/>
              </w:rPr>
              <w:t>premiums,</w:t>
            </w:r>
            <w:r w:rsidR="00C92A34" w:rsidRPr="00E379C8">
              <w:rPr>
                <w:b/>
                <w:bCs/>
              </w:rPr>
              <w:t xml:space="preserve"> </w:t>
            </w:r>
            <w:r w:rsidRPr="00E379C8">
              <w:rPr>
                <w:b/>
                <w:bCs/>
              </w:rPr>
              <w:t>refunds,</w:t>
            </w:r>
            <w:r w:rsidR="00C92A34" w:rsidRPr="00E379C8">
              <w:rPr>
                <w:b/>
                <w:bCs/>
              </w:rPr>
              <w:t xml:space="preserve"> </w:t>
            </w:r>
            <w:r w:rsidRPr="00E379C8">
              <w:rPr>
                <w:b/>
                <w:bCs/>
              </w:rPr>
              <w:t>adjustments</w:t>
            </w:r>
            <w:r w:rsidRPr="00410EDB">
              <w:t>,</w:t>
            </w:r>
            <w:r w:rsidR="00C92A34">
              <w:t xml:space="preserve"> </w:t>
            </w:r>
            <w:r w:rsidRPr="00410EDB">
              <w:t>and</w:t>
            </w:r>
            <w:r>
              <w:t xml:space="preserve"> </w:t>
            </w:r>
            <w:r w:rsidRPr="00D50361">
              <w:rPr>
                <w:spacing w:val="-64"/>
              </w:rPr>
              <w:t xml:space="preserve">       </w:t>
            </w:r>
            <w:r w:rsidRPr="00410EDB">
              <w:t>new</w:t>
            </w:r>
            <w:r w:rsidRPr="00D50361">
              <w:rPr>
                <w:spacing w:val="-7"/>
              </w:rPr>
              <w:t xml:space="preserve"> </w:t>
            </w:r>
            <w:r w:rsidRPr="00410EDB">
              <w:t>reserve</w:t>
            </w:r>
            <w:r w:rsidRPr="00D50361">
              <w:rPr>
                <w:spacing w:val="3"/>
              </w:rPr>
              <w:t xml:space="preserve"> </w:t>
            </w:r>
            <w:r w:rsidRPr="00410EDB">
              <w:t>requirements, using</w:t>
            </w:r>
            <w:r w:rsidRPr="00D50361">
              <w:rPr>
                <w:spacing w:val="-2"/>
              </w:rPr>
              <w:t xml:space="preserve"> </w:t>
            </w:r>
            <w:r w:rsidRPr="00410EDB">
              <w:t>insurance</w:t>
            </w:r>
            <w:r w:rsidRPr="00D50361">
              <w:rPr>
                <w:spacing w:val="-4"/>
              </w:rPr>
              <w:t xml:space="preserve"> </w:t>
            </w:r>
            <w:r w:rsidRPr="00410EDB">
              <w:t>rate</w:t>
            </w:r>
            <w:r w:rsidR="00C92A34">
              <w:t xml:space="preserve"> standards.</w:t>
            </w:r>
          </w:p>
          <w:p w14:paraId="302E01A2" w14:textId="649EB417" w:rsidR="00C92A34" w:rsidRDefault="00C92A34" w:rsidP="00F72292">
            <w:pPr>
              <w:pStyle w:val="Text"/>
              <w:numPr>
                <w:ilvl w:val="0"/>
                <w:numId w:val="12"/>
              </w:numPr>
            </w:pPr>
            <w:r>
              <w:t xml:space="preserve">Review </w:t>
            </w:r>
            <w:r w:rsidRPr="00410EDB">
              <w:t>records</w:t>
            </w:r>
            <w:r w:rsidRPr="00410EDB">
              <w:rPr>
                <w:spacing w:val="-7"/>
              </w:rPr>
              <w:t xml:space="preserve"> </w:t>
            </w:r>
            <w:r w:rsidRPr="00410EDB">
              <w:t>for</w:t>
            </w:r>
            <w:r w:rsidRPr="00410EDB">
              <w:rPr>
                <w:spacing w:val="-1"/>
              </w:rPr>
              <w:t xml:space="preserve"> </w:t>
            </w:r>
            <w:r w:rsidRPr="00E379C8">
              <w:rPr>
                <w:b/>
                <w:bCs/>
              </w:rPr>
              <w:t>completeness</w:t>
            </w:r>
            <w:r w:rsidRPr="00410EDB">
              <w:t>,</w:t>
            </w:r>
            <w:r w:rsidRPr="00410EDB">
              <w:rPr>
                <w:spacing w:val="-3"/>
              </w:rPr>
              <w:t xml:space="preserve"> </w:t>
            </w:r>
            <w:r w:rsidRPr="00E379C8">
              <w:rPr>
                <w:b/>
                <w:bCs/>
              </w:rPr>
              <w:t>accuracy</w:t>
            </w:r>
            <w:r w:rsidRPr="00410EDB">
              <w:t>,</w:t>
            </w:r>
            <w:r w:rsidRPr="00410EDB">
              <w:rPr>
                <w:spacing w:val="-6"/>
              </w:rPr>
              <w:t xml:space="preserve"> </w:t>
            </w:r>
            <w:r w:rsidRPr="00410EDB">
              <w:t>and</w:t>
            </w:r>
            <w:r w:rsidRPr="00410EDB">
              <w:rPr>
                <w:spacing w:val="1"/>
              </w:rPr>
              <w:t xml:space="preserve"> </w:t>
            </w:r>
            <w:r w:rsidRPr="00410EDB">
              <w:t>compliance</w:t>
            </w:r>
            <w:r w:rsidRPr="00410EDB">
              <w:rPr>
                <w:spacing w:val="-3"/>
              </w:rPr>
              <w:t xml:space="preserve"> </w:t>
            </w:r>
            <w:r w:rsidRPr="00410EDB">
              <w:t>with</w:t>
            </w:r>
            <w:r w:rsidRPr="00410EDB">
              <w:rPr>
                <w:spacing w:val="-1"/>
              </w:rPr>
              <w:t xml:space="preserve"> </w:t>
            </w:r>
            <w:r w:rsidRPr="00410EDB">
              <w:t>regu</w:t>
            </w:r>
            <w:r>
              <w:t>lations.</w:t>
            </w:r>
          </w:p>
          <w:p w14:paraId="44C6D74A" w14:textId="7DBA978B" w:rsidR="00F81CB6" w:rsidRPr="00560EA0" w:rsidRDefault="00C92A34" w:rsidP="007F7BCF">
            <w:pPr>
              <w:pStyle w:val="Text"/>
              <w:numPr>
                <w:ilvl w:val="0"/>
                <w:numId w:val="12"/>
              </w:numPr>
            </w:pPr>
            <w:r w:rsidRPr="00E379C8">
              <w:rPr>
                <w:b/>
                <w:bCs/>
              </w:rPr>
              <w:t>Processed</w:t>
            </w:r>
            <w:r w:rsidR="007F7BCF">
              <w:t xml:space="preserve"> </w:t>
            </w:r>
            <w:r w:rsidR="007F7BCF" w:rsidRPr="00410EDB">
              <w:t>claims for payment or forwarded to appropriate personnel for further investigation</w:t>
            </w:r>
            <w:r w:rsidR="007F7BCF">
              <w:t>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1B3E0774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5B0B140" w14:textId="77777777" w:rsidR="00AD6FA4" w:rsidRDefault="00AD6FA4" w:rsidP="00DF1CB4"/>
        </w:tc>
      </w:tr>
      <w:tr w:rsidR="00AD6FA4" w14:paraId="59EC743F" w14:textId="77777777" w:rsidTr="00FB212B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10922A7" w14:textId="527EE722" w:rsidR="00AD6FA4" w:rsidRDefault="00E13397" w:rsidP="00DF1CB4">
            <w:pPr>
              <w:pStyle w:val="Heading3"/>
            </w:pPr>
            <w:r>
              <w:t>Projects undertaken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6835BB4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861C5C1" w14:textId="77777777" w:rsidR="00AD6FA4" w:rsidRDefault="00AD6FA4" w:rsidP="00DF1CB4"/>
        </w:tc>
      </w:tr>
      <w:tr w:rsidR="00AD6FA4" w14:paraId="000509AA" w14:textId="77777777" w:rsidTr="00FB212B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A177A9E" w14:textId="77777777" w:rsidR="00AD6FA4" w:rsidRDefault="00AD6FA4" w:rsidP="00DF1CB4">
            <w:pPr>
              <w:pStyle w:val="Text"/>
            </w:pPr>
          </w:p>
          <w:p w14:paraId="3787F11F" w14:textId="55109C94" w:rsidR="00BC0610" w:rsidRDefault="00BC0610" w:rsidP="00724FB0">
            <w:pPr>
              <w:pStyle w:val="Text"/>
              <w:numPr>
                <w:ilvl w:val="0"/>
                <w:numId w:val="16"/>
              </w:numPr>
            </w:pPr>
            <w:r w:rsidRPr="00322905">
              <w:t>Thesis</w:t>
            </w:r>
            <w:r w:rsidR="00322905" w:rsidRPr="00322905">
              <w:t xml:space="preserve"> </w:t>
            </w:r>
            <w:r w:rsidRPr="00322905">
              <w:t>Topic: “Drug-Phospholipid Complex embedded Nanoemulsion/Self nanoemulsifying drug</w:t>
            </w:r>
            <w:r w:rsidRPr="00322905">
              <w:rPr>
                <w:spacing w:val="1"/>
              </w:rPr>
              <w:t xml:space="preserve"> </w:t>
            </w:r>
            <w:r w:rsidRPr="00322905">
              <w:t>delivery System (SNEDDS) as dual delivery platform: Potential in permeability modulation and</w:t>
            </w:r>
            <w:r w:rsidRPr="00322905">
              <w:rPr>
                <w:spacing w:val="1"/>
              </w:rPr>
              <w:t xml:space="preserve"> </w:t>
            </w:r>
            <w:r w:rsidRPr="00322905">
              <w:t>solubility</w:t>
            </w:r>
            <w:r w:rsidRPr="00322905">
              <w:rPr>
                <w:spacing w:val="-3"/>
              </w:rPr>
              <w:t xml:space="preserve"> </w:t>
            </w:r>
            <w:r w:rsidRPr="00322905">
              <w:t>enhancement”.</w:t>
            </w:r>
          </w:p>
          <w:p w14:paraId="7953BFAA" w14:textId="77777777" w:rsidR="00BF3F70" w:rsidRPr="00322905" w:rsidRDefault="00BF3F70" w:rsidP="00BF3F70">
            <w:pPr>
              <w:pStyle w:val="Text"/>
              <w:ind w:left="530"/>
            </w:pPr>
          </w:p>
          <w:p w14:paraId="5F348DE5" w14:textId="4DE49548" w:rsidR="00E13397" w:rsidRPr="00560EA0" w:rsidRDefault="00724FB0" w:rsidP="004A37F2">
            <w:pPr>
              <w:pStyle w:val="Text"/>
              <w:numPr>
                <w:ilvl w:val="0"/>
                <w:numId w:val="16"/>
              </w:numPr>
            </w:pPr>
            <w:r>
              <w:t>Research article entitled “LISINOPRIL-PHOSPHOLIPID COMPLEX &amp; ITS SELF-NANO-</w:t>
            </w:r>
            <w:r>
              <w:rPr>
                <w:spacing w:val="1"/>
              </w:rPr>
              <w:t xml:space="preserve"> </w:t>
            </w:r>
            <w:r>
              <w:t>EMULSIFYING DRUG DELIVERY SYSTEM: MODULATION OF INTESTINAL</w:t>
            </w:r>
            <w:r>
              <w:rPr>
                <w:spacing w:val="1"/>
              </w:rPr>
              <w:t xml:space="preserve"> </w:t>
            </w:r>
            <w:r>
              <w:t>PERMEABILITY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12"/>
              </w:rPr>
              <w:t xml:space="preserve"> </w:t>
            </w:r>
            <w:r>
              <w:t>PRECLINICAL</w:t>
            </w:r>
            <w:r>
              <w:rPr>
                <w:spacing w:val="-7"/>
              </w:rPr>
              <w:t xml:space="preserve"> </w:t>
            </w:r>
            <w:r>
              <w:t>INVESTIGATION”</w:t>
            </w:r>
            <w:r>
              <w:rPr>
                <w:spacing w:val="-8"/>
              </w:rPr>
              <w:t xml:space="preserve"> </w:t>
            </w:r>
            <w:r>
              <w:t>has</w:t>
            </w:r>
            <w:r>
              <w:rPr>
                <w:spacing w:val="-10"/>
              </w:rPr>
              <w:t xml:space="preserve"> </w:t>
            </w:r>
            <w:r>
              <w:t>been</w:t>
            </w:r>
            <w:r>
              <w:rPr>
                <w:spacing w:val="-7"/>
              </w:rPr>
              <w:t xml:space="preserve"> </w:t>
            </w:r>
            <w:r>
              <w:t>published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Scopus</w:t>
            </w:r>
            <w:r>
              <w:rPr>
                <w:spacing w:val="-5"/>
              </w:rPr>
              <w:t xml:space="preserve"> </w:t>
            </w:r>
            <w:r>
              <w:t>Journal.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7E347170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CF0E16E" w14:textId="77777777" w:rsidR="00AD6FA4" w:rsidRDefault="00AD6FA4" w:rsidP="00DF1CB4"/>
        </w:tc>
      </w:tr>
    </w:tbl>
    <w:p w14:paraId="15FFD587" w14:textId="16DAD53F" w:rsidR="00AB03FA" w:rsidRPr="00757316" w:rsidRDefault="00AB03FA" w:rsidP="0024479E">
      <w:pPr>
        <w:rPr>
          <w:sz w:val="2"/>
          <w:szCs w:val="2"/>
        </w:rPr>
      </w:pPr>
    </w:p>
    <w:sectPr w:rsidR="00AB03FA" w:rsidRPr="00757316" w:rsidSect="00881E70">
      <w:pgSz w:w="12240" w:h="15840" w:code="1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3AEA" w14:textId="77777777" w:rsidR="004D2DE9" w:rsidRDefault="004D2DE9" w:rsidP="00DF1CB4">
      <w:r>
        <w:separator/>
      </w:r>
    </w:p>
  </w:endnote>
  <w:endnote w:type="continuationSeparator" w:id="0">
    <w:p w14:paraId="5DC30F1A" w14:textId="77777777" w:rsidR="004D2DE9" w:rsidRDefault="004D2DE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4927" w14:textId="77777777" w:rsidR="004D2DE9" w:rsidRDefault="004D2DE9" w:rsidP="00DF1CB4">
      <w:r>
        <w:separator/>
      </w:r>
    </w:p>
  </w:footnote>
  <w:footnote w:type="continuationSeparator" w:id="0">
    <w:p w14:paraId="3F090498" w14:textId="77777777" w:rsidR="004D2DE9" w:rsidRDefault="004D2DE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920A0"/>
    <w:multiLevelType w:val="hybridMultilevel"/>
    <w:tmpl w:val="9738DF86"/>
    <w:lvl w:ilvl="0" w:tplc="2E18D83A">
      <w:start w:val="13"/>
      <w:numFmt w:val="bullet"/>
      <w:lvlText w:val="-"/>
      <w:lvlJc w:val="left"/>
      <w:pPr>
        <w:ind w:left="887" w:hanging="360"/>
      </w:pPr>
      <w:rPr>
        <w:rFonts w:ascii="Gill Sans MT" w:eastAsiaTheme="minorHAnsi" w:hAnsi="Gill Sans MT" w:cs="Times New Roman (Body CS)" w:hint="default"/>
      </w:rPr>
    </w:lvl>
    <w:lvl w:ilvl="1" w:tplc="40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B7F"/>
    <w:multiLevelType w:val="hybridMultilevel"/>
    <w:tmpl w:val="584E0BB0"/>
    <w:lvl w:ilvl="0" w:tplc="74B6C51E">
      <w:numFmt w:val="bullet"/>
      <w:lvlText w:val=""/>
      <w:lvlJc w:val="left"/>
      <w:pPr>
        <w:ind w:left="168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13" w15:restartNumberingAfterBreak="0">
    <w:nsid w:val="40E6663B"/>
    <w:multiLevelType w:val="hybridMultilevel"/>
    <w:tmpl w:val="517683F4"/>
    <w:lvl w:ilvl="0" w:tplc="CBB8E598">
      <w:numFmt w:val="bullet"/>
      <w:lvlText w:val=""/>
      <w:lvlJc w:val="left"/>
      <w:pPr>
        <w:ind w:left="8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ACD94C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DC924EF0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D6B0AAC2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plc="63B81ADC">
      <w:numFmt w:val="bullet"/>
      <w:lvlText w:val="•"/>
      <w:lvlJc w:val="left"/>
      <w:pPr>
        <w:ind w:left="4416" w:hanging="361"/>
      </w:pPr>
      <w:rPr>
        <w:rFonts w:hint="default"/>
        <w:lang w:val="en-US" w:eastAsia="en-US" w:bidi="ar-SA"/>
      </w:rPr>
    </w:lvl>
    <w:lvl w:ilvl="5" w:tplc="E9C0FABE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 w:tplc="D742BB2E"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 w:tplc="56603198">
      <w:numFmt w:val="bullet"/>
      <w:lvlText w:val="•"/>
      <w:lvlJc w:val="left"/>
      <w:pPr>
        <w:ind w:left="7068" w:hanging="361"/>
      </w:pPr>
      <w:rPr>
        <w:rFonts w:hint="default"/>
        <w:lang w:val="en-US" w:eastAsia="en-US" w:bidi="ar-SA"/>
      </w:rPr>
    </w:lvl>
    <w:lvl w:ilvl="8" w:tplc="E2E296F6">
      <w:numFmt w:val="bullet"/>
      <w:lvlText w:val="•"/>
      <w:lvlJc w:val="left"/>
      <w:pPr>
        <w:ind w:left="795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AA7333D"/>
    <w:multiLevelType w:val="hybridMultilevel"/>
    <w:tmpl w:val="BCB041F2"/>
    <w:lvl w:ilvl="0" w:tplc="9A564386">
      <w:start w:val="21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5" w15:restartNumberingAfterBreak="0">
    <w:nsid w:val="7738676F"/>
    <w:multiLevelType w:val="hybridMultilevel"/>
    <w:tmpl w:val="6A605FCE"/>
    <w:lvl w:ilvl="0" w:tplc="8D569DC0">
      <w:start w:val="21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6" w15:restartNumberingAfterBreak="0">
    <w:nsid w:val="7E65441C"/>
    <w:multiLevelType w:val="hybridMultilevel"/>
    <w:tmpl w:val="6C207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462431">
    <w:abstractNumId w:val="0"/>
  </w:num>
  <w:num w:numId="2" w16cid:durableId="523328619">
    <w:abstractNumId w:val="1"/>
  </w:num>
  <w:num w:numId="3" w16cid:durableId="1412310377">
    <w:abstractNumId w:val="2"/>
  </w:num>
  <w:num w:numId="4" w16cid:durableId="1572345033">
    <w:abstractNumId w:val="3"/>
  </w:num>
  <w:num w:numId="5" w16cid:durableId="1453331040">
    <w:abstractNumId w:val="8"/>
  </w:num>
  <w:num w:numId="6" w16cid:durableId="2005743554">
    <w:abstractNumId w:val="4"/>
  </w:num>
  <w:num w:numId="7" w16cid:durableId="410859876">
    <w:abstractNumId w:val="5"/>
  </w:num>
  <w:num w:numId="8" w16cid:durableId="249698821">
    <w:abstractNumId w:val="6"/>
  </w:num>
  <w:num w:numId="9" w16cid:durableId="74595369">
    <w:abstractNumId w:val="7"/>
  </w:num>
  <w:num w:numId="10" w16cid:durableId="1075585439">
    <w:abstractNumId w:val="9"/>
  </w:num>
  <w:num w:numId="11" w16cid:durableId="140267389">
    <w:abstractNumId w:val="11"/>
  </w:num>
  <w:num w:numId="12" w16cid:durableId="764501478">
    <w:abstractNumId w:val="16"/>
  </w:num>
  <w:num w:numId="13" w16cid:durableId="485128425">
    <w:abstractNumId w:val="12"/>
  </w:num>
  <w:num w:numId="14" w16cid:durableId="1568613519">
    <w:abstractNumId w:val="14"/>
  </w:num>
  <w:num w:numId="15" w16cid:durableId="531651963">
    <w:abstractNumId w:val="13"/>
  </w:num>
  <w:num w:numId="16" w16cid:durableId="702168693">
    <w:abstractNumId w:val="15"/>
  </w:num>
  <w:num w:numId="17" w16cid:durableId="10720426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E9"/>
    <w:rsid w:val="0003701B"/>
    <w:rsid w:val="0006798A"/>
    <w:rsid w:val="000E3847"/>
    <w:rsid w:val="001009E5"/>
    <w:rsid w:val="00120064"/>
    <w:rsid w:val="00123AAD"/>
    <w:rsid w:val="001259D7"/>
    <w:rsid w:val="00141998"/>
    <w:rsid w:val="00175547"/>
    <w:rsid w:val="001D6867"/>
    <w:rsid w:val="001E57DB"/>
    <w:rsid w:val="0024479E"/>
    <w:rsid w:val="00263788"/>
    <w:rsid w:val="002B12AE"/>
    <w:rsid w:val="002B73E2"/>
    <w:rsid w:val="002D3AB8"/>
    <w:rsid w:val="002E2169"/>
    <w:rsid w:val="00313D1A"/>
    <w:rsid w:val="00322905"/>
    <w:rsid w:val="00345448"/>
    <w:rsid w:val="00372A85"/>
    <w:rsid w:val="00412F3B"/>
    <w:rsid w:val="00413477"/>
    <w:rsid w:val="0046673E"/>
    <w:rsid w:val="00496A6D"/>
    <w:rsid w:val="004A37F2"/>
    <w:rsid w:val="004A586E"/>
    <w:rsid w:val="004D2DE9"/>
    <w:rsid w:val="00523EF2"/>
    <w:rsid w:val="005503C7"/>
    <w:rsid w:val="00560EA0"/>
    <w:rsid w:val="005728DC"/>
    <w:rsid w:val="00577F37"/>
    <w:rsid w:val="005E09DE"/>
    <w:rsid w:val="005F2046"/>
    <w:rsid w:val="005F5561"/>
    <w:rsid w:val="00655C8B"/>
    <w:rsid w:val="00680892"/>
    <w:rsid w:val="006C60E6"/>
    <w:rsid w:val="006E47D7"/>
    <w:rsid w:val="00720545"/>
    <w:rsid w:val="00724FB0"/>
    <w:rsid w:val="00757316"/>
    <w:rsid w:val="007D557A"/>
    <w:rsid w:val="007D6E22"/>
    <w:rsid w:val="007D7291"/>
    <w:rsid w:val="007F1128"/>
    <w:rsid w:val="007F7BCF"/>
    <w:rsid w:val="00807048"/>
    <w:rsid w:val="0083425A"/>
    <w:rsid w:val="00861D8A"/>
    <w:rsid w:val="00881E70"/>
    <w:rsid w:val="008A2DBD"/>
    <w:rsid w:val="008A70B6"/>
    <w:rsid w:val="008B351E"/>
    <w:rsid w:val="009409EA"/>
    <w:rsid w:val="009835F5"/>
    <w:rsid w:val="009C3671"/>
    <w:rsid w:val="00A014C2"/>
    <w:rsid w:val="00A3131B"/>
    <w:rsid w:val="00A520FA"/>
    <w:rsid w:val="00AB03FA"/>
    <w:rsid w:val="00AD0DDD"/>
    <w:rsid w:val="00AD6FA4"/>
    <w:rsid w:val="00B02903"/>
    <w:rsid w:val="00B54BED"/>
    <w:rsid w:val="00B92F5B"/>
    <w:rsid w:val="00BC0610"/>
    <w:rsid w:val="00BF3F70"/>
    <w:rsid w:val="00C20317"/>
    <w:rsid w:val="00C40AB9"/>
    <w:rsid w:val="00C53B67"/>
    <w:rsid w:val="00C57158"/>
    <w:rsid w:val="00C81CF6"/>
    <w:rsid w:val="00C92A34"/>
    <w:rsid w:val="00CA7313"/>
    <w:rsid w:val="00D06709"/>
    <w:rsid w:val="00D50361"/>
    <w:rsid w:val="00D74C88"/>
    <w:rsid w:val="00DF1CB4"/>
    <w:rsid w:val="00E05EDE"/>
    <w:rsid w:val="00E11068"/>
    <w:rsid w:val="00E13397"/>
    <w:rsid w:val="00E14266"/>
    <w:rsid w:val="00E1581C"/>
    <w:rsid w:val="00E21976"/>
    <w:rsid w:val="00E21EBC"/>
    <w:rsid w:val="00E379C8"/>
    <w:rsid w:val="00E41426"/>
    <w:rsid w:val="00E56552"/>
    <w:rsid w:val="00E74090"/>
    <w:rsid w:val="00EA1586"/>
    <w:rsid w:val="00F05DDC"/>
    <w:rsid w:val="00F2316A"/>
    <w:rsid w:val="00F650D3"/>
    <w:rsid w:val="00F72292"/>
    <w:rsid w:val="00F81CB6"/>
    <w:rsid w:val="00FA4DB0"/>
    <w:rsid w:val="00FB174C"/>
    <w:rsid w:val="00FB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199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1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inkedin.com/in/shahnawaz-alam-7b4b4816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m_sa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C89632351A471BAC4390C8E2045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3855D-F188-4457-91BC-2FDFC00A4C09}"/>
      </w:docPartPr>
      <w:docPartBody>
        <w:p w:rsidR="00000000" w:rsidRDefault="00317452">
          <w:pPr>
            <w:pStyle w:val="D8C89632351A471BAC4390C8E20451D9"/>
          </w:pPr>
          <w:r w:rsidRPr="005F5561">
            <w:t>Objective</w:t>
          </w:r>
        </w:p>
      </w:docPartBody>
    </w:docPart>
    <w:docPart>
      <w:docPartPr>
        <w:name w:val="EDFB41FE2FB44BE5858FACD39FF1C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A5252-DE1F-4AE7-9D4F-4D88D0122223}"/>
      </w:docPartPr>
      <w:docPartBody>
        <w:p w:rsidR="00000000" w:rsidRDefault="00317452">
          <w:pPr>
            <w:pStyle w:val="EDFB41FE2FB44BE5858FACD39FF1CC84"/>
          </w:pPr>
          <w:r w:rsidRPr="00AD0DDD">
            <w:t>Education</w:t>
          </w:r>
        </w:p>
      </w:docPartBody>
    </w:docPart>
    <w:docPart>
      <w:docPartPr>
        <w:name w:val="33B90A28EF654E448D298188AAD9B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48072-1E69-4B86-8926-8EAAE443FBCC}"/>
      </w:docPartPr>
      <w:docPartBody>
        <w:p w:rsidR="00000000" w:rsidRDefault="00317452">
          <w:pPr>
            <w:pStyle w:val="33B90A28EF654E448D298188AAD9B681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EBBAFABF1C9A47AE9D6145797A9BF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F1924-FC73-4AE4-8565-66311AC3C739}"/>
      </w:docPartPr>
      <w:docPartBody>
        <w:p w:rsidR="00000000" w:rsidRDefault="00317452">
          <w:pPr>
            <w:pStyle w:val="EBBAFABF1C9A47AE9D6145797A9BFE8A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52882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52"/>
    <w:rsid w:val="0031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141B44D5E94E0E88AFF976E49B4D58">
    <w:name w:val="17141B44D5E94E0E88AFF976E49B4D58"/>
  </w:style>
  <w:style w:type="paragraph" w:customStyle="1" w:styleId="9A68EDCC40E2403EBDF4D011E3209B7D">
    <w:name w:val="9A68EDCC40E2403EBDF4D011E3209B7D"/>
  </w:style>
  <w:style w:type="paragraph" w:customStyle="1" w:styleId="3968B36E310B43159A5DD481954DBB60">
    <w:name w:val="3968B36E310B43159A5DD481954DBB60"/>
  </w:style>
  <w:style w:type="paragraph" w:customStyle="1" w:styleId="FDE2F4D13DD34E5E88FB65F7DD124CCD">
    <w:name w:val="FDE2F4D13DD34E5E88FB65F7DD124CCD"/>
  </w:style>
  <w:style w:type="paragraph" w:customStyle="1" w:styleId="3557D4A0AE5C4A9C8F47B98C10ED5039">
    <w:name w:val="3557D4A0AE5C4A9C8F47B98C10ED5039"/>
  </w:style>
  <w:style w:type="paragraph" w:customStyle="1" w:styleId="1A7FC047A88A4CA9B85B7FF3CD336A1E">
    <w:name w:val="1A7FC047A88A4CA9B85B7FF3CD336A1E"/>
  </w:style>
  <w:style w:type="paragraph" w:customStyle="1" w:styleId="D8C89632351A471BAC4390C8E20451D9">
    <w:name w:val="D8C89632351A471BAC4390C8E20451D9"/>
  </w:style>
  <w:style w:type="paragraph" w:customStyle="1" w:styleId="EDFB41FE2FB44BE5858FACD39FF1CC84">
    <w:name w:val="EDFB41FE2FB44BE5858FACD39FF1CC84"/>
  </w:style>
  <w:style w:type="paragraph" w:customStyle="1" w:styleId="64357666D10F4BBAA40CA6215B952406">
    <w:name w:val="64357666D10F4BBAA40CA6215B952406"/>
  </w:style>
  <w:style w:type="paragraph" w:customStyle="1" w:styleId="99A87DE046D648A1AC981C605AB9D2ED">
    <w:name w:val="99A87DE046D648A1AC981C605AB9D2ED"/>
  </w:style>
  <w:style w:type="paragraph" w:customStyle="1" w:styleId="F7DD4F09D44946BCBF86D74FE03C003D">
    <w:name w:val="F7DD4F09D44946BCBF86D74FE03C003D"/>
  </w:style>
  <w:style w:type="paragraph" w:customStyle="1" w:styleId="9D1B538D7A1C448AB3A6115058C12519">
    <w:name w:val="9D1B538D7A1C448AB3A6115058C12519"/>
  </w:style>
  <w:style w:type="paragraph" w:customStyle="1" w:styleId="90D355F6476A4BE6B8E7A410ECAE3160">
    <w:name w:val="90D355F6476A4BE6B8E7A410ECAE3160"/>
  </w:style>
  <w:style w:type="paragraph" w:customStyle="1" w:styleId="33B90A28EF654E448D298188AAD9B681">
    <w:name w:val="33B90A28EF654E448D298188AAD9B681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74E8B9E965494D17B7CAC42115D1BA6C">
    <w:name w:val="74E8B9E965494D17B7CAC42115D1BA6C"/>
  </w:style>
  <w:style w:type="paragraph" w:customStyle="1" w:styleId="830C75B350E54B2FA7892492AC034FCC">
    <w:name w:val="830C75B350E54B2FA7892492AC034FCC"/>
  </w:style>
  <w:style w:type="paragraph" w:customStyle="1" w:styleId="C5A997EAAC144F0485B78CBD0B9746B8">
    <w:name w:val="C5A997EAAC144F0485B78CBD0B9746B8"/>
  </w:style>
  <w:style w:type="paragraph" w:customStyle="1" w:styleId="EBBAFABF1C9A47AE9D6145797A9BFE8A">
    <w:name w:val="EBBAFABF1C9A47AE9D6145797A9BFE8A"/>
  </w:style>
  <w:style w:type="paragraph" w:customStyle="1" w:styleId="857818DC7EA54285A93DF1D8335B3036">
    <w:name w:val="857818DC7EA54285A93DF1D8335B3036"/>
  </w:style>
  <w:style w:type="paragraph" w:customStyle="1" w:styleId="F704D5B0A8FA4F1898BCF66F413B61CD">
    <w:name w:val="F704D5B0A8FA4F1898BCF66F413B61CD"/>
  </w:style>
  <w:style w:type="paragraph" w:customStyle="1" w:styleId="9388F871FEDE452084F22E6F38382140">
    <w:name w:val="9388F871FEDE452084F22E6F38382140"/>
  </w:style>
  <w:style w:type="paragraph" w:customStyle="1" w:styleId="252FC9EDACD342109A16C487FFDBA595">
    <w:name w:val="252FC9EDACD342109A16C487FFDBA595"/>
  </w:style>
  <w:style w:type="paragraph" w:customStyle="1" w:styleId="AA02E98171D84241A09287346458263D">
    <w:name w:val="AA02E98171D84241A09287346458263D"/>
  </w:style>
  <w:style w:type="paragraph" w:customStyle="1" w:styleId="27F5EB1CA72F407F85FBBBFBCB4E1E6B">
    <w:name w:val="27F5EB1CA72F407F85FBBBFBCB4E1E6B"/>
  </w:style>
  <w:style w:type="paragraph" w:customStyle="1" w:styleId="4F85DC85F27E4293AF7AA4CF17E843A7">
    <w:name w:val="4F85DC85F27E4293AF7AA4CF17E843A7"/>
  </w:style>
  <w:style w:type="paragraph" w:customStyle="1" w:styleId="56115099A258424F80AF7DBC02FA4DBB">
    <w:name w:val="56115099A258424F80AF7DBC02FA4DBB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EAE22D6458924994AD932DFF67B814B1">
    <w:name w:val="EAE22D6458924994AD932DFF67B814B1"/>
  </w:style>
  <w:style w:type="paragraph" w:customStyle="1" w:styleId="9F25C981334749ED92283E3A17EEA63B">
    <w:name w:val="9F25C981334749ED92283E3A17EEA63B"/>
  </w:style>
  <w:style w:type="paragraph" w:customStyle="1" w:styleId="207AB69989B4492BAFEF164FAC2F133D">
    <w:name w:val="207AB69989B4492BAFEF164FAC2F133D"/>
  </w:style>
  <w:style w:type="paragraph" w:customStyle="1" w:styleId="B9D81FDE94E84D8E8E1D95D23141BA5A">
    <w:name w:val="B9D81FDE94E84D8E8E1D95D23141BA5A"/>
    <w:rsid w:val="00317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E49430C2DF9C46A04AB9F58E71407F" ma:contentTypeVersion="5" ma:contentTypeDescription="Create a new document." ma:contentTypeScope="" ma:versionID="2784df2f5b44e9cda2b44cf06d39c1a0">
  <xsd:schema xmlns:xsd="http://www.w3.org/2001/XMLSchema" xmlns:xs="http://www.w3.org/2001/XMLSchema" xmlns:p="http://schemas.microsoft.com/office/2006/metadata/properties" xmlns:ns3="095b007c-c0c9-45e0-88b8-a859ddd8e2dd" xmlns:ns4="a99f8cc2-527e-499e-8790-575e807faf80" targetNamespace="http://schemas.microsoft.com/office/2006/metadata/properties" ma:root="true" ma:fieldsID="d7514f124863d4f93c6187f22eecc864" ns3:_="" ns4:_="">
    <xsd:import namespace="095b007c-c0c9-45e0-88b8-a859ddd8e2dd"/>
    <xsd:import namespace="a99f8cc2-527e-499e-8790-575e807faf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b007c-c0c9-45e0-88b8-a859ddd8e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f8cc2-527e-499e-8790-575e807fa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a99f8cc2-527e-499e-8790-575e807faf80"/>
    <ds:schemaRef ds:uri="095b007c-c0c9-45e0-88b8-a859ddd8e2dd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5717942-DF79-4D81-97E2-3A5FAD4F1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b007c-c0c9-45e0-88b8-a859ddd8e2dd"/>
    <ds:schemaRef ds:uri="a99f8cc2-527e-499e-8790-575e807fa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2023-03-05T09:42:00Z</dcterms:created>
  <dcterms:modified xsi:type="dcterms:W3CDTF">2023-03-05T09:42:00Z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0x01010097E49430C2DF9C46A04AB9F58E71407F</vt:lpwstr>
  </property>
</Properties>
</file>